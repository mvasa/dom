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32"/>
          <w:szCs w:val="32"/>
        </w:rPr>
        <w:alias w:val="Author"/>
        <w:tag w:val=""/>
        <w:id w:val="1246310863"/>
        <w:placeholder>
          <w:docPart w:val="48433FDC4B9B4ABC9B54C45FB771168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E56F74" w:rsidRDefault="00CD466B">
          <w:pPr>
            <w:pStyle w:val="Title"/>
          </w:pPr>
          <w:r w:rsidRPr="00F002E2">
            <w:rPr>
              <w:sz w:val="32"/>
              <w:szCs w:val="32"/>
            </w:rPr>
            <w:t>manoj vasa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E56F74" w:rsidTr="00E5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E56F74" w:rsidRDefault="00E56F74"/>
        </w:tc>
        <w:tc>
          <w:tcPr>
            <w:tcW w:w="4087" w:type="pct"/>
          </w:tcPr>
          <w:p w:rsidR="00E56F74" w:rsidRDefault="00E56F74"/>
        </w:tc>
      </w:tr>
      <w:tr w:rsidR="00E56F74" w:rsidTr="00E56F74">
        <w:tc>
          <w:tcPr>
            <w:tcW w:w="913" w:type="pct"/>
          </w:tcPr>
          <w:p w:rsidR="00E56F74" w:rsidRDefault="00E56F74"/>
        </w:tc>
        <w:tc>
          <w:tcPr>
            <w:tcW w:w="4087" w:type="pct"/>
          </w:tcPr>
          <w:p w:rsidR="00E56F74" w:rsidRDefault="0039083B" w:rsidP="0039083B">
            <w:pPr>
              <w:pStyle w:val="ContactInfo"/>
            </w:pPr>
            <w:r w:rsidRPr="0039083B">
              <w:rPr>
                <w:color w:val="auto"/>
              </w:rPr>
              <w:t>25421 E. Ottawa Dr.,</w:t>
            </w:r>
            <w:r>
              <w:rPr>
                <w:color w:val="auto"/>
              </w:rPr>
              <w:t xml:space="preserve"> </w:t>
            </w:r>
            <w:r w:rsidRPr="0039083B">
              <w:rPr>
                <w:color w:val="auto"/>
              </w:rPr>
              <w:t>Aurora, CO, 80016</w:t>
            </w:r>
            <w:r w:rsidR="00CD466B">
              <w:t> </w:t>
            </w:r>
            <w:r w:rsidR="00CD466B">
              <w:rPr>
                <w:color w:val="A6A6A6" w:themeColor="background1" w:themeShade="A6"/>
              </w:rPr>
              <w:t>|</w:t>
            </w:r>
            <w:r w:rsidR="00CD466B">
              <w:t> </w:t>
            </w:r>
            <w:r>
              <w:t>(949) 910 - 5917</w:t>
            </w:r>
            <w:r w:rsidR="00CD466B">
              <w:t> </w:t>
            </w:r>
            <w:r w:rsidR="00CD466B">
              <w:rPr>
                <w:color w:val="A6A6A6" w:themeColor="background1" w:themeShade="A6"/>
              </w:rPr>
              <w:t>|</w:t>
            </w:r>
            <w:r w:rsidR="00CD466B">
              <w:t> </w:t>
            </w:r>
            <w:hyperlink r:id="rId8" w:history="1">
              <w:r w:rsidR="006B5F3F" w:rsidRPr="00B64584">
                <w:rPr>
                  <w:rStyle w:val="Hyperlink"/>
                </w:rPr>
                <w:t>manoj.vasa7@gmail.com</w:t>
              </w:r>
            </w:hyperlink>
          </w:p>
        </w:tc>
      </w:tr>
    </w:tbl>
    <w:p w:rsidR="00E56F74" w:rsidRDefault="00CD466B">
      <w:pPr>
        <w:pStyle w:val="SectionHeading"/>
      </w:pPr>
      <w:r>
        <w:t>Summary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E56F74" w:rsidTr="00E5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E56F74" w:rsidRDefault="00E56F74"/>
        </w:tc>
        <w:tc>
          <w:tcPr>
            <w:tcW w:w="4087" w:type="pct"/>
          </w:tcPr>
          <w:p w:rsidR="00E56F74" w:rsidRDefault="00E56F74"/>
        </w:tc>
      </w:tr>
      <w:tr w:rsidR="00E56F74" w:rsidTr="00E56F74">
        <w:tc>
          <w:tcPr>
            <w:tcW w:w="913" w:type="pct"/>
          </w:tcPr>
          <w:p w:rsidR="00E56F74" w:rsidRDefault="00E56F74"/>
        </w:tc>
        <w:tc>
          <w:tcPr>
            <w:tcW w:w="4087" w:type="pct"/>
          </w:tcPr>
          <w:p w:rsidR="00E56F74" w:rsidRDefault="0039083B" w:rsidP="0039083B">
            <w:r>
              <w:t>Efficiently works with team and prioritizes tasks depending on situation.</w:t>
            </w:r>
            <w:r w:rsidR="00F33500">
              <w:t xml:space="preserve"> Willing to learn new tasks and solve problems.</w:t>
            </w:r>
            <w:r w:rsidR="00503C99">
              <w:t xml:space="preserve"> </w:t>
            </w:r>
          </w:p>
        </w:tc>
      </w:tr>
    </w:tbl>
    <w:p w:rsidR="00E56F74" w:rsidRDefault="00CD466B">
      <w:pPr>
        <w:pStyle w:val="SectionHeading"/>
      </w:pPr>
      <w:r>
        <w:t>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E56F74" w:rsidTr="00E5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E56F74" w:rsidRDefault="00E56F74"/>
        </w:tc>
        <w:tc>
          <w:tcPr>
            <w:tcW w:w="4087" w:type="pct"/>
          </w:tcPr>
          <w:p w:rsidR="00E56F74" w:rsidRDefault="00E56F74"/>
        </w:tc>
      </w:tr>
      <w:tr w:rsidR="00D71373" w:rsidTr="00E56F74">
        <w:tc>
          <w:tcPr>
            <w:tcW w:w="913" w:type="pct"/>
          </w:tcPr>
          <w:p w:rsidR="00D71373" w:rsidRDefault="00D71373" w:rsidP="00D71373"/>
        </w:tc>
        <w:tc>
          <w:tcPr>
            <w:tcW w:w="4087" w:type="pct"/>
          </w:tcPr>
          <w:p w:rsidR="00D71373" w:rsidRDefault="00D71373" w:rsidP="00D71373"/>
        </w:tc>
      </w:tr>
      <w:sdt>
        <w:sdtPr>
          <w:rPr>
            <w:color w:val="000000" w:themeColor="text1"/>
          </w:rPr>
          <w:id w:val="1857463929"/>
          <w15:repeatingSection/>
        </w:sdtPr>
        <w:sdtContent>
          <w:sdt>
            <w:sdtPr>
              <w:rPr>
                <w:color w:val="000000" w:themeColor="text1"/>
              </w:rPr>
              <w:id w:val="2011181661"/>
              <w:placeholder>
                <w:docPart w:val="B824DDBFCE004096B3B73FD3B0CC2211"/>
              </w:placeholder>
              <w15:repeatingSectionItem/>
            </w:sdtPr>
            <w:sdtEndPr>
              <w:rPr>
                <w:color w:val="595959" w:themeColor="text1" w:themeTint="A6"/>
              </w:rPr>
            </w:sdtEndPr>
            <w:sdtContent>
              <w:tr w:rsidR="00D71373" w:rsidTr="00E56F74">
                <w:tc>
                  <w:tcPr>
                    <w:tcW w:w="913" w:type="pct"/>
                  </w:tcPr>
                  <w:p w:rsidR="00D71373" w:rsidRDefault="00D71373" w:rsidP="00D71373"/>
                </w:tc>
                <w:tc>
                  <w:tcPr>
                    <w:tcW w:w="4087" w:type="pct"/>
                  </w:tcPr>
                  <w:p w:rsidR="00D71373" w:rsidRDefault="00D71373" w:rsidP="00D71373">
                    <w:pPr>
                      <w:pStyle w:val="Subsection"/>
                    </w:pPr>
                    <w:r>
                      <w:t>Proficient in using Word, Excel, and PowerPoint</w:t>
                    </w:r>
                  </w:p>
                  <w:p w:rsidR="00D71373" w:rsidRDefault="00D71373" w:rsidP="00D71373">
                    <w:pPr>
                      <w:pStyle w:val="ListBullet"/>
                    </w:pPr>
                    <w:r>
                      <w:t>Worked on assignments to create tables and edit papers on word. Arranged data in excel spreadsheets to calculate data</w:t>
                    </w:r>
                  </w:p>
                </w:tc>
              </w:tr>
            </w:sdtContent>
          </w:sdt>
          <w:sdt>
            <w:sdtPr>
              <w:id w:val="1263956955"/>
              <w:placeholder>
                <w:docPart w:val="832F12CE6B4146AB89A6D95A7B8E926A"/>
              </w:placeholder>
              <w15:repeatingSectionItem/>
            </w:sdtPr>
            <w:sdtEndPr/>
            <w:sdtContent>
              <w:tr w:rsidR="00D71373" w:rsidTr="00E56F74">
                <w:tc>
                  <w:tcPr>
                    <w:tcW w:w="913" w:type="pct"/>
                  </w:tcPr>
                  <w:p w:rsidR="00D71373" w:rsidRDefault="00D71373" w:rsidP="00D71373"/>
                </w:tc>
                <w:tc>
                  <w:tcPr>
                    <w:tcW w:w="4087" w:type="pct"/>
                  </w:tcPr>
                  <w:p w:rsidR="00D71373" w:rsidRDefault="00D71373" w:rsidP="00D71373">
                    <w:pPr>
                      <w:pStyle w:val="Subsection"/>
                    </w:pPr>
                    <w:r>
                      <w:t>Good with computing numbers and mathematical analysis</w:t>
                    </w:r>
                  </w:p>
                  <w:p w:rsidR="00D71373" w:rsidRDefault="00F002E2" w:rsidP="00D71373">
                    <w:pPr>
                      <w:pStyle w:val="ListBullet"/>
                    </w:pPr>
                    <w:r>
                      <w:t>Completed Calculus I, Calculus II, and Computational Matrix Algebra Class</w:t>
                    </w:r>
                  </w:p>
                  <w:p w:rsidR="00D71373" w:rsidRDefault="00F002E2" w:rsidP="00D71373">
                    <w:pPr>
                      <w:pStyle w:val="ListBullet"/>
                    </w:pPr>
                    <w:r>
                      <w:t xml:space="preserve">Experienced in interpreting and organizing data accurately </w:t>
                    </w:r>
                  </w:p>
                </w:tc>
              </w:tr>
            </w:sdtContent>
          </w:sdt>
          <w:sdt>
            <w:sdtPr>
              <w:id w:val="-447550298"/>
              <w:placeholder>
                <w:docPart w:val="F3EC6855B5244D45BBD875A04052C4D3"/>
              </w:placeholder>
              <w15:repeatingSectionItem/>
            </w:sdtPr>
            <w:sdtEndPr/>
            <w:sdtContent>
              <w:tr w:rsidR="00D71373" w:rsidTr="00E56F74">
                <w:tc>
                  <w:tcPr>
                    <w:tcW w:w="913" w:type="pct"/>
                  </w:tcPr>
                  <w:p w:rsidR="00D71373" w:rsidRDefault="00D71373" w:rsidP="00D71373"/>
                </w:tc>
                <w:tc>
                  <w:tcPr>
                    <w:tcW w:w="4087" w:type="pct"/>
                  </w:tcPr>
                  <w:p w:rsidR="00D71373" w:rsidRDefault="00AE65A3" w:rsidP="00D71373">
                    <w:pPr>
                      <w:pStyle w:val="Subsection"/>
                    </w:pPr>
                    <w:r>
                      <w:t>Able to collaborate in high pressure work environments</w:t>
                    </w:r>
                    <w:r w:rsidR="002D1235">
                      <w:t>.</w:t>
                    </w:r>
                  </w:p>
                  <w:p w:rsidR="00D71373" w:rsidRDefault="00D71373" w:rsidP="00D71373">
                    <w:pPr>
                      <w:pStyle w:val="ListBullet"/>
                    </w:pPr>
                    <w:r>
                      <w:t xml:space="preserve">Able to work well in team oriented settings to reach goals </w:t>
                    </w:r>
                  </w:p>
                </w:tc>
              </w:tr>
            </w:sdtContent>
          </w:sdt>
          <w:sdt>
            <w:sdtPr>
              <w:rPr>
                <w:color w:val="000000" w:themeColor="text1"/>
              </w:rPr>
              <w:id w:val="-2082898869"/>
              <w:placeholder>
                <w:docPart w:val="D367C05C5D784B63B0441FBBCDBEE9E9"/>
              </w:placeholder>
              <w15:repeatingSectionItem/>
            </w:sdtPr>
            <w:sdtEndPr/>
            <w:sdtContent>
              <w:tr w:rsidR="004853BA" w:rsidTr="00E56F74">
                <w:tc>
                  <w:tcPr>
                    <w:tcW w:w="913" w:type="pct"/>
                  </w:tcPr>
                  <w:p w:rsidR="004853BA" w:rsidRDefault="004853BA" w:rsidP="00D71373"/>
                </w:tc>
                <w:tc>
                  <w:tcPr>
                    <w:tcW w:w="4087" w:type="pct"/>
                  </w:tcPr>
                  <w:p w:rsidR="004853BA" w:rsidRDefault="00145EDB" w:rsidP="004853BA">
                    <w:pPr>
                      <w:pStyle w:val="Subsection"/>
                    </w:pPr>
                    <w:r>
                      <w:t xml:space="preserve">Dedicate all my efforts to the work needed to be done and do so in a punctual manner. </w:t>
                    </w:r>
                  </w:p>
                </w:tc>
              </w:tr>
            </w:sdtContent>
          </w:sdt>
          <w:sdt>
            <w:sdtPr>
              <w:rPr>
                <w:color w:val="000000" w:themeColor="text1"/>
              </w:rPr>
              <w:id w:val="846828832"/>
              <w:placeholder>
                <w:docPart w:val="630FA59997684210AA24C4E7B832CE8E"/>
              </w:placeholder>
              <w15:repeatingSectionItem/>
            </w:sdtPr>
            <w:sdtContent>
              <w:tr w:rsidR="00F002E2" w:rsidTr="00E56F74">
                <w:tc>
                  <w:tcPr>
                    <w:tcW w:w="913" w:type="pct"/>
                  </w:tcPr>
                  <w:p w:rsidR="00F002E2" w:rsidRDefault="00F002E2" w:rsidP="00D71373"/>
                </w:tc>
                <w:tc>
                  <w:tcPr>
                    <w:tcW w:w="4087" w:type="pct"/>
                  </w:tcPr>
                  <w:p w:rsidR="00F002E2" w:rsidRDefault="00F002E2" w:rsidP="00F002E2">
                    <w:pPr>
                      <w:pStyle w:val="Subsection"/>
                    </w:pPr>
                    <w:r>
                      <w:t xml:space="preserve">Possess proficient interpersonal and communication skills. </w:t>
                    </w:r>
                  </w:p>
                </w:tc>
              </w:tr>
            </w:sdtContent>
          </w:sdt>
          <w:sdt>
            <w:sdtPr>
              <w:rPr>
                <w:color w:val="000000" w:themeColor="text1"/>
              </w:rPr>
              <w:id w:val="-1958025985"/>
              <w:placeholder>
                <w:docPart w:val="A5E5E549385D4128B7B6670AD0730312"/>
              </w:placeholder>
              <w15:repeatingSectionItem/>
            </w:sdtPr>
            <w:sdtContent>
              <w:tr w:rsidR="00F002E2" w:rsidTr="00E56F74">
                <w:tc>
                  <w:tcPr>
                    <w:tcW w:w="913" w:type="pct"/>
                  </w:tcPr>
                  <w:p w:rsidR="00F002E2" w:rsidRDefault="00F002E2" w:rsidP="00D71373"/>
                </w:tc>
                <w:tc>
                  <w:tcPr>
                    <w:tcW w:w="4087" w:type="pct"/>
                  </w:tcPr>
                  <w:p w:rsidR="00F002E2" w:rsidRDefault="00F002E2" w:rsidP="00F002E2">
                    <w:pPr>
                      <w:pStyle w:val="Subsection"/>
                    </w:pPr>
                    <w:r>
                      <w:t xml:space="preserve">Work well under high pressure environments and prioritize tasks </w:t>
                    </w:r>
                  </w:p>
                </w:tc>
              </w:tr>
            </w:sdtContent>
          </w:sdt>
          <w:sdt>
            <w:sdtPr>
              <w:rPr>
                <w:color w:val="000000" w:themeColor="text1"/>
              </w:rPr>
              <w:id w:val="-1403897850"/>
              <w:placeholder>
                <w:docPart w:val="C57503C9844C49CE910B284B5E1CFC6F"/>
              </w:placeholder>
              <w15:repeatingSectionItem/>
            </w:sdtPr>
            <w:sdtContent>
              <w:tr w:rsidR="00F002E2" w:rsidTr="00E56F74">
                <w:tc>
                  <w:tcPr>
                    <w:tcW w:w="913" w:type="pct"/>
                  </w:tcPr>
                  <w:p w:rsidR="00F002E2" w:rsidRDefault="00F002E2" w:rsidP="00D71373"/>
                </w:tc>
                <w:tc>
                  <w:tcPr>
                    <w:tcW w:w="4087" w:type="pct"/>
                  </w:tcPr>
                  <w:p w:rsidR="00F002E2" w:rsidRDefault="00F002E2" w:rsidP="00F002E2">
                    <w:pPr>
                      <w:pStyle w:val="Subsection"/>
                    </w:pPr>
                    <w:r>
                      <w:t xml:space="preserve"> Willing to learn new computer skills to further increase efficiency in all tasks</w:t>
                    </w:r>
                  </w:p>
                </w:tc>
              </w:tr>
            </w:sdtContent>
          </w:sdt>
          <w:sdt>
            <w:sdtPr>
              <w:rPr>
                <w:color w:val="000000" w:themeColor="text1"/>
              </w:rPr>
              <w:id w:val="-1747562775"/>
              <w:placeholder>
                <w:docPart w:val="48487326F4AA4FC6811961C5A875506D"/>
              </w:placeholder>
              <w15:repeatingSectionItem/>
            </w:sdtPr>
            <w:sdtContent>
              <w:tr w:rsidR="00F002E2" w:rsidTr="00E56F74">
                <w:tc>
                  <w:tcPr>
                    <w:tcW w:w="913" w:type="pct"/>
                  </w:tcPr>
                  <w:p w:rsidR="00F002E2" w:rsidRDefault="00F002E2" w:rsidP="00D71373"/>
                </w:tc>
                <w:tc>
                  <w:tcPr>
                    <w:tcW w:w="4087" w:type="pct"/>
                  </w:tcPr>
                  <w:p w:rsidR="00EC074D" w:rsidRDefault="00F002E2" w:rsidP="00F002E2">
                    <w:pPr>
                      <w:pStyle w:val="Subsection"/>
                    </w:pPr>
                    <w:r>
                      <w:t xml:space="preserve"> Participated in volunteer works that involve</w:t>
                    </w:r>
                    <w:r w:rsidR="00EC074D">
                      <w:t>d organizing events</w:t>
                    </w:r>
                    <w:r>
                      <w:t xml:space="preserve"> </w:t>
                    </w:r>
                  </w:p>
                  <w:p w:rsidR="00F002E2" w:rsidRDefault="00EC074D" w:rsidP="00F002E2">
                    <w:pPr>
                      <w:pStyle w:val="Subsection"/>
                    </w:pPr>
                    <w:r>
                      <w:t>Competed in DECA competition and improved marketing skills by assessing work environments and providing remedies to fixing problems</w:t>
                    </w:r>
                  </w:p>
                </w:tc>
              </w:tr>
            </w:sdtContent>
          </w:sdt>
          <w:sdt>
            <w:sdtPr>
              <w:rPr>
                <w:color w:val="000000" w:themeColor="text1"/>
              </w:rPr>
              <w:id w:val="-1373301639"/>
              <w:placeholder>
                <w:docPart w:val="927317D2780947E48192C5F6E510DE7B"/>
              </w:placeholder>
              <w15:repeatingSectionItem/>
            </w:sdtPr>
            <w:sdtContent>
              <w:tr w:rsidR="00EC074D" w:rsidTr="00E56F74">
                <w:tc>
                  <w:tcPr>
                    <w:tcW w:w="913" w:type="pct"/>
                  </w:tcPr>
                  <w:p w:rsidR="00EC074D" w:rsidRDefault="00EC074D" w:rsidP="00D71373"/>
                </w:tc>
                <w:tc>
                  <w:tcPr>
                    <w:tcW w:w="4087" w:type="pct"/>
                  </w:tcPr>
                  <w:p w:rsidR="00EC074D" w:rsidRDefault="00EC074D" w:rsidP="00F002E2">
                    <w:pPr>
                      <w:pStyle w:val="Subsection"/>
                    </w:pPr>
                  </w:p>
                </w:tc>
              </w:tr>
            </w:sdtContent>
          </w:sdt>
        </w:sdtContent>
      </w:sdt>
    </w:tbl>
    <w:p w:rsidR="00E56F74" w:rsidRDefault="00CD466B">
      <w:pPr>
        <w:pStyle w:val="SectionHeading"/>
      </w:pPr>
      <w:r>
        <w:t>Experience</w:t>
      </w:r>
    </w:p>
    <w:tbl>
      <w:tblPr>
        <w:tblStyle w:val="ResumeTable"/>
        <w:tblW w:w="4983" w:type="pct"/>
        <w:tblLook w:val="04A0" w:firstRow="1" w:lastRow="0" w:firstColumn="1" w:lastColumn="0" w:noHBand="0" w:noVBand="1"/>
        <w:tblDescription w:val="Experience"/>
      </w:tblPr>
      <w:tblGrid>
        <w:gridCol w:w="1626"/>
        <w:gridCol w:w="7415"/>
      </w:tblGrid>
      <w:tr w:rsidR="00E56F74" w:rsidTr="00F00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899" w:type="pct"/>
          </w:tcPr>
          <w:p w:rsidR="00E56F74" w:rsidRDefault="00E56F74">
            <w:pPr>
              <w:spacing w:line="240" w:lineRule="auto"/>
            </w:pPr>
          </w:p>
        </w:tc>
        <w:tc>
          <w:tcPr>
            <w:tcW w:w="4101" w:type="pct"/>
          </w:tcPr>
          <w:p w:rsidR="00E56F74" w:rsidRDefault="00E56F74">
            <w:pPr>
              <w:spacing w:line="240" w:lineRule="auto"/>
            </w:pPr>
          </w:p>
        </w:tc>
      </w:tr>
      <w:tr w:rsidR="00E56F74" w:rsidTr="00F002E2">
        <w:tc>
          <w:tcPr>
            <w:tcW w:w="899" w:type="pct"/>
          </w:tcPr>
          <w:p w:rsidR="00E56F74" w:rsidRDefault="00AE65A3" w:rsidP="00AE65A3">
            <w:pPr>
              <w:pStyle w:val="Date"/>
            </w:pPr>
            <w:r>
              <w:t>8/2014 – 12/2014</w:t>
            </w:r>
          </w:p>
        </w:tc>
        <w:tc>
          <w:tcPr>
            <w:tcW w:w="4101" w:type="pct"/>
          </w:tcPr>
          <w:p w:rsidR="00E56F74" w:rsidRDefault="00AE65A3">
            <w:pPr>
              <w:pStyle w:val="Subsection"/>
            </w:pPr>
            <w:r>
              <w:t>Student cook</w:t>
            </w:r>
            <w:r w:rsidR="00CD466B">
              <w:t>,  </w:t>
            </w:r>
            <w:r>
              <w:rPr>
                <w:rStyle w:val="Emphasis"/>
              </w:rPr>
              <w:t>CU Boulder C4C Dining Center</w:t>
            </w:r>
          </w:p>
          <w:p w:rsidR="00E56F74" w:rsidRDefault="00AE65A3" w:rsidP="00AE65A3">
            <w:pPr>
              <w:pStyle w:val="ListBullet"/>
            </w:pPr>
            <w:r>
              <w:t>This position allowed me to work in a fast pace environment that also honed my communication skills. Clear communication and collaboration was essential to work in this environment</w:t>
            </w:r>
          </w:p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color w:val="595959" w:themeColor="text1" w:themeTint="A6"/>
              </w:rPr>
              <w:id w:val="-693077924"/>
              <w:placeholder>
                <w:docPart w:val="EEE0291F1B1E493B83509C0F97CCA88A"/>
              </w:placeholder>
              <w15:repeatingSectionItem/>
            </w:sdtPr>
            <w:sdtEndPr/>
            <w:sdtContent>
              <w:tr w:rsidR="00E56F74" w:rsidTr="00F002E2">
                <w:tc>
                  <w:tcPr>
                    <w:tcW w:w="899" w:type="pct"/>
                  </w:tcPr>
                  <w:p w:rsidR="00E56F74" w:rsidRDefault="001C2F7A">
                    <w:pPr>
                      <w:pStyle w:val="Date"/>
                    </w:pPr>
                    <w:sdt>
                      <w:sdtPr>
                        <w:id w:val="874348133"/>
                        <w:placeholder>
                          <w:docPart w:val="5C6B1863E2B3407DAE489C9105CFCFAC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r w:rsidR="00CD466B">
                          <w:t>[Dates]</w:t>
                        </w:r>
                      </w:sdtContent>
                    </w:sdt>
                  </w:p>
                </w:tc>
                <w:tc>
                  <w:tcPr>
                    <w:tcW w:w="4101" w:type="pct"/>
                  </w:tcPr>
                  <w:p w:rsidR="00E56F74" w:rsidRDefault="00F002E2">
                    <w:pPr>
                      <w:pStyle w:val="Subsection"/>
                    </w:pPr>
                    <w:r>
                      <w:t xml:space="preserve">Office </w:t>
                    </w:r>
                    <w:proofErr w:type="spellStart"/>
                    <w:r>
                      <w:t>Assisstant</w:t>
                    </w:r>
                    <w:proofErr w:type="spellEnd"/>
                    <w:r w:rsidR="00CD466B">
                      <w:t>,  </w:t>
                    </w:r>
                    <w:proofErr w:type="spellStart"/>
                    <w:r>
                      <w:rPr>
                        <w:rStyle w:val="Emphasis"/>
                      </w:rPr>
                      <w:t>Pandit</w:t>
                    </w:r>
                    <w:proofErr w:type="spellEnd"/>
                    <w:r>
                      <w:rPr>
                        <w:rStyle w:val="Emphasis"/>
                      </w:rPr>
                      <w:t xml:space="preserve"> View Software</w:t>
                    </w:r>
                    <w:bookmarkStart w:id="0" w:name="_GoBack"/>
                    <w:bookmarkEnd w:id="0"/>
                  </w:p>
                  <w:p w:rsidR="00F002E2" w:rsidRDefault="00F002E2" w:rsidP="00F002E2">
                    <w:pPr>
                      <w:pStyle w:val="NoSpacing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  <w:p w:rsidR="00F002E2" w:rsidRPr="00F002E2" w:rsidRDefault="00F002E2" w:rsidP="00F002E2">
                    <w:pPr>
                      <w:pStyle w:val="NoSpacing"/>
                      <w:numPr>
                        <w:ilvl w:val="0"/>
                        <w:numId w:val="6"/>
                      </w:num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  <w:proofErr w:type="spellStart"/>
                    <w:r w:rsidRPr="00F002E2">
                      <w:rPr>
                        <w:rFonts w:asciiTheme="majorHAnsi" w:hAnsiTheme="majorHAnsi"/>
                        <w:sz w:val="18"/>
                        <w:szCs w:val="18"/>
                      </w:rPr>
                      <w:t>Pandit</w:t>
                    </w:r>
                    <w:proofErr w:type="spellEnd"/>
                    <w:r w:rsidRPr="00F002E2">
                      <w:rPr>
                        <w:rFonts w:asciiTheme="majorHAnsi" w:hAnsiTheme="majorHAnsi"/>
                        <w:sz w:val="18"/>
                        <w:szCs w:val="18"/>
                      </w:rPr>
                      <w:t xml:space="preserve"> View Software is a consulting company that ensures their client’s business runs smoothly by utilizing Enterprise Resource Planning software package. </w:t>
                    </w:r>
                  </w:p>
                  <w:p w:rsidR="00E56F74" w:rsidRDefault="00E56F74" w:rsidP="00F002E2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hanging="101"/>
                    </w:pPr>
                  </w:p>
                </w:tc>
              </w:tr>
            </w:sdtContent>
          </w:sdt>
        </w:sdtContent>
      </w:sdt>
    </w:tbl>
    <w:p w:rsidR="00E56F74" w:rsidRDefault="00CD466B">
      <w:pPr>
        <w:pStyle w:val="SectionHeading"/>
      </w:pPr>
      <w:r>
        <w:lastRenderedPageBreak/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E56F74" w:rsidTr="00E5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E56F74" w:rsidRDefault="00E56F74">
            <w:pPr>
              <w:spacing w:line="240" w:lineRule="auto"/>
            </w:pPr>
          </w:p>
        </w:tc>
        <w:tc>
          <w:tcPr>
            <w:tcW w:w="4087" w:type="pct"/>
          </w:tcPr>
          <w:p w:rsidR="00E56F74" w:rsidRDefault="00E56F74">
            <w:pPr>
              <w:spacing w:line="240" w:lineRule="auto"/>
            </w:pPr>
          </w:p>
        </w:tc>
      </w:tr>
      <w:sdt>
        <w:sdtPr>
          <w:id w:val="1945648944"/>
          <w15:repeatingSection/>
        </w:sdtPr>
        <w:sdtContent>
          <w:sdt>
            <w:sdtPr>
              <w:id w:val="1768577862"/>
              <w:placeholder>
                <w:docPart w:val="A2096C2E5C8F43BB8FBEA4D226F6F5E9"/>
              </w:placeholder>
              <w15:repeatingSectionItem/>
            </w:sdtPr>
            <w:sdtContent>
              <w:tr w:rsidR="00F002E2" w:rsidTr="00F65F92">
                <w:tc>
                  <w:tcPr>
                    <w:tcW w:w="913" w:type="pct"/>
                  </w:tcPr>
                  <w:p w:rsidR="00F002E2" w:rsidRDefault="00F002E2" w:rsidP="00F65F92">
                    <w:pPr>
                      <w:pStyle w:val="Date"/>
                    </w:pPr>
                    <w:r>
                      <w:t>6/2015 - present</w:t>
                    </w:r>
                  </w:p>
                </w:tc>
                <w:tc>
                  <w:tcPr>
                    <w:tcW w:w="4087" w:type="pct"/>
                  </w:tcPr>
                  <w:p w:rsidR="00F002E2" w:rsidRDefault="00F002E2" w:rsidP="00F65F92">
                    <w:pPr>
                      <w:pStyle w:val="Subsection"/>
                    </w:pPr>
                    <w:r>
                      <w:t>Metropolitan State University of Denver, pursuing a BS degree in Computer Science</w:t>
                    </w:r>
                  </w:p>
                </w:tc>
              </w:tr>
            </w:sdtContent>
          </w:sdt>
        </w:sdtContent>
      </w:sdt>
      <w:tr w:rsidR="00E56F74" w:rsidTr="00E56F74">
        <w:tc>
          <w:tcPr>
            <w:tcW w:w="913" w:type="pct"/>
          </w:tcPr>
          <w:p w:rsidR="00E56F74" w:rsidRDefault="00AE65A3" w:rsidP="00AE65A3">
            <w:pPr>
              <w:pStyle w:val="Date"/>
            </w:pPr>
            <w:r>
              <w:t>8/2013 – 5/2015</w:t>
            </w:r>
          </w:p>
        </w:tc>
        <w:tc>
          <w:tcPr>
            <w:tcW w:w="4087" w:type="pct"/>
          </w:tcPr>
          <w:p w:rsidR="00E56F74" w:rsidRDefault="00F33500" w:rsidP="00F33500">
            <w:pPr>
              <w:pStyle w:val="Subsection"/>
            </w:pPr>
            <w:r>
              <w:t xml:space="preserve">University of Colorado Boulder, pursuing a </w:t>
            </w:r>
            <w:r w:rsidR="00AE65A3">
              <w:t xml:space="preserve">BS </w:t>
            </w:r>
            <w:r>
              <w:t xml:space="preserve">degree in Computer Science </w:t>
            </w:r>
          </w:p>
        </w:tc>
      </w:tr>
    </w:tbl>
    <w:p w:rsidR="00E56F74" w:rsidRDefault="00E56F74"/>
    <w:sectPr w:rsidR="00E56F74">
      <w:footerReference w:type="default" r:id="rId9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F7A" w:rsidRDefault="001C2F7A">
      <w:pPr>
        <w:spacing w:after="0"/>
      </w:pPr>
      <w:r>
        <w:separator/>
      </w:r>
    </w:p>
    <w:p w:rsidR="001C2F7A" w:rsidRDefault="001C2F7A"/>
  </w:endnote>
  <w:endnote w:type="continuationSeparator" w:id="0">
    <w:p w:rsidR="001C2F7A" w:rsidRDefault="001C2F7A">
      <w:pPr>
        <w:spacing w:after="0"/>
      </w:pPr>
      <w:r>
        <w:continuationSeparator/>
      </w:r>
    </w:p>
    <w:p w:rsidR="001C2F7A" w:rsidRDefault="001C2F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373" w:rsidRDefault="00D7137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EC074D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F7A" w:rsidRDefault="001C2F7A">
      <w:pPr>
        <w:spacing w:after="0"/>
      </w:pPr>
      <w:r>
        <w:separator/>
      </w:r>
    </w:p>
    <w:p w:rsidR="001C2F7A" w:rsidRDefault="001C2F7A"/>
  </w:footnote>
  <w:footnote w:type="continuationSeparator" w:id="0">
    <w:p w:rsidR="001C2F7A" w:rsidRDefault="001C2F7A">
      <w:pPr>
        <w:spacing w:after="0"/>
      </w:pPr>
      <w:r>
        <w:continuationSeparator/>
      </w:r>
    </w:p>
    <w:p w:rsidR="001C2F7A" w:rsidRDefault="001C2F7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10D86"/>
    <w:multiLevelType w:val="hybridMultilevel"/>
    <w:tmpl w:val="07B4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6B"/>
    <w:rsid w:val="00145EDB"/>
    <w:rsid w:val="001C2F7A"/>
    <w:rsid w:val="001E7DEB"/>
    <w:rsid w:val="002A5F66"/>
    <w:rsid w:val="002D1235"/>
    <w:rsid w:val="0039083B"/>
    <w:rsid w:val="004853BA"/>
    <w:rsid w:val="00503C99"/>
    <w:rsid w:val="005339DC"/>
    <w:rsid w:val="005E05C6"/>
    <w:rsid w:val="006B5F3F"/>
    <w:rsid w:val="00783636"/>
    <w:rsid w:val="007F176E"/>
    <w:rsid w:val="008F7078"/>
    <w:rsid w:val="00A33C8D"/>
    <w:rsid w:val="00AD0B9D"/>
    <w:rsid w:val="00AE65A3"/>
    <w:rsid w:val="00BE1579"/>
    <w:rsid w:val="00CD17A8"/>
    <w:rsid w:val="00CD466B"/>
    <w:rsid w:val="00D71373"/>
    <w:rsid w:val="00E4131F"/>
    <w:rsid w:val="00E56F74"/>
    <w:rsid w:val="00EC074D"/>
    <w:rsid w:val="00ED65AC"/>
    <w:rsid w:val="00F002E2"/>
    <w:rsid w:val="00F33500"/>
    <w:rsid w:val="00F8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02F06-7BAC-446B-9926-45EC1E1E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6B5F3F"/>
    <w:rPr>
      <w:color w:val="5F5F5F" w:themeColor="hyperlink"/>
      <w:u w:val="single"/>
    </w:rPr>
  </w:style>
  <w:style w:type="paragraph" w:styleId="NoSpacing">
    <w:name w:val="No Spacing"/>
    <w:uiPriority w:val="1"/>
    <w:qFormat/>
    <w:rsid w:val="00F002E2"/>
    <w:pPr>
      <w:spacing w:after="0"/>
      <w:ind w:right="0"/>
    </w:pPr>
    <w:rPr>
      <w:rFonts w:ascii="Calibri" w:eastAsia="Calibri" w:hAnsi="Calibri" w:cs="Times New Roman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oj.vasa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oj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433FDC4B9B4ABC9B54C45FB7711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E3B70-03BF-43AC-B132-B440134E0BB2}"/>
      </w:docPartPr>
      <w:docPartBody>
        <w:p w:rsidR="00697114" w:rsidRDefault="00697114">
          <w:pPr>
            <w:pStyle w:val="48433FDC4B9B4ABC9B54C45FB7711688"/>
          </w:pPr>
          <w:r>
            <w:t>[Your Name]</w:t>
          </w:r>
        </w:p>
      </w:docPartBody>
    </w:docPart>
    <w:docPart>
      <w:docPartPr>
        <w:name w:val="EEE0291F1B1E493B83509C0F97CCA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6E6D5-6290-435F-8DAC-314E0A131030}"/>
      </w:docPartPr>
      <w:docPartBody>
        <w:p w:rsidR="00697114" w:rsidRDefault="00697114">
          <w:pPr>
            <w:pStyle w:val="EEE0291F1B1E493B83509C0F97CCA88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C6B1863E2B3407DAE489C9105CFC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1FC28-A86E-4204-8B4E-0E8CA6D7261C}"/>
      </w:docPartPr>
      <w:docPartBody>
        <w:p w:rsidR="00697114" w:rsidRDefault="00697114">
          <w:pPr>
            <w:pStyle w:val="5C6B1863E2B3407DAE489C9105CFCFAC"/>
          </w:pPr>
          <w:r>
            <w:t>[Dates]</w:t>
          </w:r>
        </w:p>
      </w:docPartBody>
    </w:docPart>
    <w:docPart>
      <w:docPartPr>
        <w:name w:val="B824DDBFCE004096B3B73FD3B0CC2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65A6B-7C37-43A6-A84F-2BF5985F17E6}"/>
      </w:docPartPr>
      <w:docPartBody>
        <w:p w:rsidR="00F456A6" w:rsidRDefault="00F456A6" w:rsidP="00F456A6">
          <w:pPr>
            <w:pStyle w:val="B824DDBFCE004096B3B73FD3B0CC221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32F12CE6B4146AB89A6D95A7B8E9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9ABBC-E7AB-4843-8BCF-D3322A138E58}"/>
      </w:docPartPr>
      <w:docPartBody>
        <w:p w:rsidR="00F456A6" w:rsidRDefault="00F456A6" w:rsidP="00F456A6">
          <w:pPr>
            <w:pStyle w:val="832F12CE6B4146AB89A6D95A7B8E926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3EC6855B5244D45BBD875A04052C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862DE-4B46-4FEB-9884-7AABCD33DE42}"/>
      </w:docPartPr>
      <w:docPartBody>
        <w:p w:rsidR="00F456A6" w:rsidRDefault="00F456A6" w:rsidP="00F456A6">
          <w:pPr>
            <w:pStyle w:val="F3EC6855B5244D45BBD875A04052C4D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367C05C5D784B63B0441FBBCDBEE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B3301-4F0E-46BB-AF12-7522270D2042}"/>
      </w:docPartPr>
      <w:docPartBody>
        <w:p w:rsidR="00D752E6" w:rsidRDefault="00543D46" w:rsidP="00543D46">
          <w:pPr>
            <w:pStyle w:val="D367C05C5D784B63B0441FBBCDBEE9E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2096C2E5C8F43BB8FBEA4D226F6F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F23DA-BBD6-41AC-95F7-B15105A9AD92}"/>
      </w:docPartPr>
      <w:docPartBody>
        <w:p w:rsidR="00000000" w:rsidRDefault="00FF78D3" w:rsidP="00FF78D3">
          <w:pPr>
            <w:pStyle w:val="A2096C2E5C8F43BB8FBEA4D226F6F5E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30FA59997684210AA24C4E7B832C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A5705-C0DE-411D-9599-3AFE7BD68105}"/>
      </w:docPartPr>
      <w:docPartBody>
        <w:p w:rsidR="00000000" w:rsidRDefault="00FF78D3" w:rsidP="00FF78D3">
          <w:pPr>
            <w:pStyle w:val="630FA59997684210AA24C4E7B832CE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5E5E549385D4128B7B6670AD0730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728FA-C821-4787-8804-064602E4A243}"/>
      </w:docPartPr>
      <w:docPartBody>
        <w:p w:rsidR="00000000" w:rsidRDefault="00FF78D3" w:rsidP="00FF78D3">
          <w:pPr>
            <w:pStyle w:val="A5E5E549385D4128B7B6670AD073031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57503C9844C49CE910B284B5E1CF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0268C-07D4-4B85-956B-2E309F2BC7FA}"/>
      </w:docPartPr>
      <w:docPartBody>
        <w:p w:rsidR="00000000" w:rsidRDefault="00FF78D3" w:rsidP="00FF78D3">
          <w:pPr>
            <w:pStyle w:val="C57503C9844C49CE910B284B5E1CFC6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487326F4AA4FC6811961C5A8755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493A6-209A-4766-A0FD-BDA4BE932EBC}"/>
      </w:docPartPr>
      <w:docPartBody>
        <w:p w:rsidR="00000000" w:rsidRDefault="00FF78D3" w:rsidP="00FF78D3">
          <w:pPr>
            <w:pStyle w:val="48487326F4AA4FC6811961C5A875506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27317D2780947E48192C5F6E510D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4938D-1918-4F53-BCD2-690F24E37A5D}"/>
      </w:docPartPr>
      <w:docPartBody>
        <w:p w:rsidR="00000000" w:rsidRDefault="00FF78D3" w:rsidP="00FF78D3">
          <w:pPr>
            <w:pStyle w:val="927317D2780947E48192C5F6E510DE7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14"/>
    <w:rsid w:val="0047371A"/>
    <w:rsid w:val="00543D46"/>
    <w:rsid w:val="00634634"/>
    <w:rsid w:val="00697114"/>
    <w:rsid w:val="006F650E"/>
    <w:rsid w:val="00765327"/>
    <w:rsid w:val="00D752E6"/>
    <w:rsid w:val="00F456A6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433FDC4B9B4ABC9B54C45FB7711688">
    <w:name w:val="48433FDC4B9B4ABC9B54C45FB7711688"/>
  </w:style>
  <w:style w:type="paragraph" w:customStyle="1" w:styleId="92860A03BDB949B0A4E19E80D4AF7E32">
    <w:name w:val="92860A03BDB949B0A4E19E80D4AF7E32"/>
  </w:style>
  <w:style w:type="paragraph" w:customStyle="1" w:styleId="C16F5B781797495E9AACB2D029136841">
    <w:name w:val="C16F5B781797495E9AACB2D029136841"/>
  </w:style>
  <w:style w:type="paragraph" w:customStyle="1" w:styleId="EC535097996441E08AEAC97CF2A0CF79">
    <w:name w:val="EC535097996441E08AEAC97CF2A0CF79"/>
  </w:style>
  <w:style w:type="paragraph" w:customStyle="1" w:styleId="22AB703AA95745DF97225AABBC1334DA">
    <w:name w:val="22AB703AA95745DF97225AABBC1334DA"/>
  </w:style>
  <w:style w:type="paragraph" w:customStyle="1" w:styleId="349BFD4A4A8E4463862B2AA2C2DEA7EC">
    <w:name w:val="349BFD4A4A8E4463862B2AA2C2DEA7EC"/>
  </w:style>
  <w:style w:type="character" w:styleId="PlaceholderText">
    <w:name w:val="Placeholder Text"/>
    <w:basedOn w:val="DefaultParagraphFont"/>
    <w:uiPriority w:val="99"/>
    <w:semiHidden/>
    <w:rsid w:val="00FF78D3"/>
    <w:rPr>
      <w:color w:val="808080"/>
    </w:rPr>
  </w:style>
  <w:style w:type="paragraph" w:customStyle="1" w:styleId="EEE0291F1B1E493B83509C0F97CCA88A">
    <w:name w:val="EEE0291F1B1E493B83509C0F97CCA88A"/>
  </w:style>
  <w:style w:type="paragraph" w:customStyle="1" w:styleId="9436628D3E47419ABBF7DD52008F90AA">
    <w:name w:val="9436628D3E47419ABBF7DD52008F90AA"/>
  </w:style>
  <w:style w:type="paragraph" w:customStyle="1" w:styleId="5C6B1863E2B3407DAE489C9105CFCFAC">
    <w:name w:val="5C6B1863E2B3407DAE489C9105CFCFAC"/>
  </w:style>
  <w:style w:type="paragraph" w:customStyle="1" w:styleId="1A25A2ABFD6041898FD901FD4E718054">
    <w:name w:val="1A25A2ABFD6041898FD901FD4E718054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2FD06BA383DA474AA9A3C23D00DDE25E">
    <w:name w:val="2FD06BA383DA474AA9A3C23D00DDE25E"/>
  </w:style>
  <w:style w:type="paragraph" w:customStyle="1" w:styleId="1BE93814AB1E481897E459B0E4F9E058">
    <w:name w:val="1BE93814AB1E481897E459B0E4F9E058"/>
  </w:style>
  <w:style w:type="paragraph" w:customStyle="1" w:styleId="9E9E1FE354284878B7496CDDDFF56A1E">
    <w:name w:val="9E9E1FE354284878B7496CDDDFF56A1E"/>
  </w:style>
  <w:style w:type="paragraph" w:customStyle="1" w:styleId="D9A2389857AF4FBAA61A6F0C3E420537">
    <w:name w:val="D9A2389857AF4FBAA61A6F0C3E420537"/>
  </w:style>
  <w:style w:type="paragraph" w:customStyle="1" w:styleId="8FCE48B29CE9435EA9676686AB0B8B92">
    <w:name w:val="8FCE48B29CE9435EA9676686AB0B8B92"/>
    <w:rsid w:val="00697114"/>
  </w:style>
  <w:style w:type="paragraph" w:customStyle="1" w:styleId="63117E6AC10942F8B2C9FF61F06C524D">
    <w:name w:val="63117E6AC10942F8B2C9FF61F06C524D"/>
    <w:rsid w:val="00697114"/>
  </w:style>
  <w:style w:type="paragraph" w:customStyle="1" w:styleId="6EA0CE6CEF3B456BB41CFB7208153991">
    <w:name w:val="6EA0CE6CEF3B456BB41CFB7208153991"/>
    <w:rsid w:val="00697114"/>
  </w:style>
  <w:style w:type="paragraph" w:customStyle="1" w:styleId="3C1802BCC8A34382A12A567E4264E92F">
    <w:name w:val="3C1802BCC8A34382A12A567E4264E92F"/>
    <w:rsid w:val="00697114"/>
  </w:style>
  <w:style w:type="paragraph" w:customStyle="1" w:styleId="9358E87B6E334AD4B45D8613970342E2">
    <w:name w:val="9358E87B6E334AD4B45D8613970342E2"/>
    <w:rsid w:val="00697114"/>
  </w:style>
  <w:style w:type="paragraph" w:customStyle="1" w:styleId="EE39CA833A1142548CD8C4064B153C6C">
    <w:name w:val="EE39CA833A1142548CD8C4064B153C6C"/>
    <w:rsid w:val="00F456A6"/>
  </w:style>
  <w:style w:type="paragraph" w:customStyle="1" w:styleId="B824DDBFCE004096B3B73FD3B0CC2211">
    <w:name w:val="B824DDBFCE004096B3B73FD3B0CC2211"/>
    <w:rsid w:val="00F456A6"/>
  </w:style>
  <w:style w:type="paragraph" w:customStyle="1" w:styleId="832F12CE6B4146AB89A6D95A7B8E926A">
    <w:name w:val="832F12CE6B4146AB89A6D95A7B8E926A"/>
    <w:rsid w:val="00F456A6"/>
  </w:style>
  <w:style w:type="paragraph" w:customStyle="1" w:styleId="F3EC6855B5244D45BBD875A04052C4D3">
    <w:name w:val="F3EC6855B5244D45BBD875A04052C4D3"/>
    <w:rsid w:val="00F456A6"/>
  </w:style>
  <w:style w:type="paragraph" w:customStyle="1" w:styleId="D367C05C5D784B63B0441FBBCDBEE9E9">
    <w:name w:val="D367C05C5D784B63B0441FBBCDBEE9E9"/>
    <w:rsid w:val="00543D46"/>
  </w:style>
  <w:style w:type="paragraph" w:customStyle="1" w:styleId="A2096C2E5C8F43BB8FBEA4D226F6F5E9">
    <w:name w:val="A2096C2E5C8F43BB8FBEA4D226F6F5E9"/>
    <w:rsid w:val="00FF78D3"/>
  </w:style>
  <w:style w:type="paragraph" w:customStyle="1" w:styleId="630FA59997684210AA24C4E7B832CE8E">
    <w:name w:val="630FA59997684210AA24C4E7B832CE8E"/>
    <w:rsid w:val="00FF78D3"/>
  </w:style>
  <w:style w:type="paragraph" w:customStyle="1" w:styleId="A5E5E549385D4128B7B6670AD0730312">
    <w:name w:val="A5E5E549385D4128B7B6670AD0730312"/>
    <w:rsid w:val="00FF78D3"/>
  </w:style>
  <w:style w:type="paragraph" w:customStyle="1" w:styleId="C57503C9844C49CE910B284B5E1CFC6F">
    <w:name w:val="C57503C9844C49CE910B284B5E1CFC6F"/>
    <w:rsid w:val="00FF78D3"/>
  </w:style>
  <w:style w:type="paragraph" w:customStyle="1" w:styleId="48487326F4AA4FC6811961C5A875506D">
    <w:name w:val="48487326F4AA4FC6811961C5A875506D"/>
    <w:rsid w:val="00FF78D3"/>
  </w:style>
  <w:style w:type="paragraph" w:customStyle="1" w:styleId="927317D2780947E48192C5F6E510DE7B">
    <w:name w:val="927317D2780947E48192C5F6E510DE7B"/>
    <w:rsid w:val="00FF78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1824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manoj vasa</dc:creator>
  <cp:keywords/>
  <cp:lastModifiedBy>manoj vasa</cp:lastModifiedBy>
  <cp:revision>7</cp:revision>
  <dcterms:created xsi:type="dcterms:W3CDTF">2015-12-10T17:59:00Z</dcterms:created>
  <dcterms:modified xsi:type="dcterms:W3CDTF">2015-12-21T04:41:00Z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